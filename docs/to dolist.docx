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BE1" w:rsidRPr="00276653" w:rsidRDefault="00743BE1">
      <w:r w:rsidRPr="00276653">
        <w:t xml:space="preserve">  App</w:t>
      </w:r>
      <w:r w:rsidRPr="00276653">
        <w:rPr>
          <w:rFonts w:hint="eastAsia"/>
        </w:rPr>
        <w:t>注册流程</w:t>
      </w:r>
    </w:p>
    <w:p w:rsidR="00743BE1" w:rsidRPr="00276653" w:rsidRDefault="00743BE1" w:rsidP="000A77DC"/>
    <w:p w:rsidR="00743BE1" w:rsidRPr="00276653" w:rsidRDefault="00743BE1" w:rsidP="000A77DC">
      <w:pPr>
        <w:pStyle w:val="ListParagraph"/>
        <w:numPr>
          <w:ilvl w:val="0"/>
          <w:numId w:val="1"/>
        </w:numPr>
        <w:ind w:firstLineChars="0"/>
      </w:pPr>
      <w:r w:rsidRPr="00276653">
        <w:t xml:space="preserve">App Info </w:t>
      </w:r>
      <w:r w:rsidRPr="00276653">
        <w:rPr>
          <w:rFonts w:hint="eastAsia"/>
        </w:rPr>
        <w:t>应用基本信息</w:t>
      </w:r>
    </w:p>
    <w:p w:rsidR="00743BE1" w:rsidRPr="00276653" w:rsidRDefault="00743BE1" w:rsidP="00830066">
      <w:pPr>
        <w:pStyle w:val="ListParagraph"/>
        <w:ind w:left="720" w:firstLineChars="0" w:firstLine="0"/>
      </w:pPr>
      <w:r w:rsidRPr="00276653">
        <w:t xml:space="preserve"> </w:t>
      </w:r>
    </w:p>
    <w:p w:rsidR="00743BE1" w:rsidRPr="00276653" w:rsidRDefault="00743BE1" w:rsidP="00444BBE">
      <w:pPr>
        <w:pStyle w:val="ListParagraph"/>
        <w:ind w:left="720" w:firstLineChars="0" w:firstLine="0"/>
      </w:pPr>
      <w:r w:rsidRPr="00276653">
        <w:rPr>
          <w:rFonts w:hint="eastAsia"/>
        </w:rPr>
        <w:t>第一屏</w:t>
      </w:r>
      <w:r w:rsidRPr="00276653">
        <w:t xml:space="preserve"> Appstore Link</w:t>
      </w:r>
      <w:r w:rsidRPr="00276653">
        <w:rPr>
          <w:rFonts w:hint="eastAsia"/>
        </w:rPr>
        <w:t>：</w:t>
      </w:r>
    </w:p>
    <w:p w:rsidR="00743BE1" w:rsidRPr="00276653" w:rsidRDefault="00743BE1" w:rsidP="000A77DC">
      <w:pPr>
        <w:pStyle w:val="ListParagraph"/>
        <w:ind w:left="720" w:firstLineChars="0" w:firstLine="0"/>
      </w:pPr>
      <w:r w:rsidRPr="00276653">
        <w:rPr>
          <w:rFonts w:hint="eastAsia"/>
        </w:rPr>
        <w:t>输入</w:t>
      </w:r>
      <w:r w:rsidRPr="00276653">
        <w:t>appstore</w:t>
      </w:r>
      <w:r w:rsidRPr="00276653">
        <w:rPr>
          <w:rFonts w:hint="eastAsia"/>
        </w:rPr>
        <w:t>地址（</w:t>
      </w:r>
      <w:r w:rsidRPr="00276653">
        <w:t>Appstorelink</w:t>
      </w:r>
      <w:r w:rsidRPr="00276653">
        <w:rPr>
          <w:rFonts w:hint="eastAsia"/>
        </w:rPr>
        <w:t>）通过解析，获得（</w:t>
      </w:r>
      <w:r w:rsidRPr="00276653">
        <w:t>applied</w:t>
      </w:r>
      <w:r w:rsidRPr="00276653">
        <w:rPr>
          <w:rFonts w:hint="eastAsia"/>
        </w:rPr>
        <w:t>）通过</w:t>
      </w:r>
      <w:r w:rsidRPr="00276653">
        <w:t>itunes lookup api</w:t>
      </w:r>
      <w:r w:rsidRPr="00276653">
        <w:rPr>
          <w:rFonts w:hint="eastAsia"/>
        </w:rPr>
        <w:t>查找</w:t>
      </w:r>
      <w:r w:rsidRPr="00276653">
        <w:t>app</w:t>
      </w:r>
      <w:r w:rsidRPr="00276653">
        <w:rPr>
          <w:rFonts w:hint="eastAsia"/>
        </w:rPr>
        <w:t>相关信息</w:t>
      </w:r>
    </w:p>
    <w:p w:rsidR="00743BE1" w:rsidRPr="00276653" w:rsidRDefault="00743BE1" w:rsidP="000A77DC">
      <w:pPr>
        <w:pStyle w:val="ListParagraph"/>
        <w:ind w:left="720" w:firstLineChars="0" w:firstLine="0"/>
      </w:pPr>
      <w:hyperlink r:id="rId5" w:history="1">
        <w:r w:rsidRPr="00276653">
          <w:rPr>
            <w:rStyle w:val="Hyperlink"/>
          </w:rPr>
          <w:t>https://itunes.apple.com/lookup?id=639384326</w:t>
        </w:r>
      </w:hyperlink>
    </w:p>
    <w:p w:rsidR="00743BE1" w:rsidRPr="00276653" w:rsidRDefault="00743BE1" w:rsidP="0044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0"/>
        <w:jc w:val="left"/>
        <w:rPr>
          <w:rFonts w:ascii="Courier" w:hAnsi="Courier" w:cs="Courier"/>
          <w:color w:val="000000"/>
          <w:kern w:val="0"/>
        </w:rPr>
      </w:pPr>
      <w:r w:rsidRPr="00276653">
        <w:rPr>
          <w:rFonts w:ascii="Courier" w:hAnsi="Courier" w:cs="Courier" w:hint="eastAsia"/>
          <w:color w:val="000000"/>
          <w:kern w:val="0"/>
        </w:rPr>
        <w:t>可以获得得相关信息有如下：</w:t>
      </w:r>
    </w:p>
    <w:p w:rsidR="00743BE1" w:rsidRPr="00276653" w:rsidRDefault="00743BE1" w:rsidP="00444BBE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" w:hAnsi="Courier" w:cs="Courier"/>
          <w:color w:val="000000"/>
          <w:kern w:val="0"/>
        </w:rPr>
      </w:pPr>
      <w:r w:rsidRPr="00276653">
        <w:rPr>
          <w:rFonts w:ascii="Courier" w:hAnsi="Courier" w:cs="Courier"/>
          <w:color w:val="000000"/>
          <w:kern w:val="0"/>
        </w:rPr>
        <w:t>platform version</w:t>
      </w:r>
    </w:p>
    <w:p w:rsidR="00743BE1" w:rsidRPr="00276653" w:rsidRDefault="00743BE1" w:rsidP="00444BBE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" w:hAnsi="Courier" w:cs="Courier"/>
          <w:color w:val="000000"/>
          <w:kern w:val="0"/>
        </w:rPr>
      </w:pPr>
      <w:r w:rsidRPr="00276653">
        <w:rPr>
          <w:rFonts w:ascii="Courier" w:hAnsi="Courier" w:cs="Courier"/>
          <w:color w:val="000000"/>
          <w:kern w:val="0"/>
        </w:rPr>
        <w:t>category</w:t>
      </w:r>
      <w:r w:rsidRPr="00276653">
        <w:rPr>
          <w:rFonts w:ascii="Courier" w:hAnsi="Courier" w:cs="Courier" w:hint="eastAsia"/>
          <w:color w:val="000000"/>
          <w:kern w:val="0"/>
        </w:rPr>
        <w:t>（帮助用户填上，文本框为灰色不能修改）</w:t>
      </w:r>
    </w:p>
    <w:p w:rsidR="00743BE1" w:rsidRPr="00276653" w:rsidRDefault="00743BE1" w:rsidP="00444BBE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" w:hAnsi="Courier" w:cs="Courier"/>
          <w:color w:val="000000"/>
          <w:kern w:val="0"/>
        </w:rPr>
      </w:pPr>
      <w:r w:rsidRPr="00276653">
        <w:rPr>
          <w:rFonts w:ascii="Courier" w:hAnsi="Courier" w:cs="Courier"/>
          <w:color w:val="000000"/>
          <w:kern w:val="0"/>
        </w:rPr>
        <w:t>Rating</w:t>
      </w:r>
    </w:p>
    <w:p w:rsidR="00743BE1" w:rsidRPr="00276653" w:rsidRDefault="00743BE1" w:rsidP="00444BBE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" w:hAnsi="Courier" w:cs="Courier"/>
          <w:color w:val="000000"/>
          <w:kern w:val="0"/>
        </w:rPr>
      </w:pPr>
      <w:r w:rsidRPr="00276653">
        <w:rPr>
          <w:rFonts w:ascii="Courier" w:hAnsi="Courier" w:cs="Courier"/>
          <w:color w:val="000000"/>
          <w:kern w:val="0"/>
        </w:rPr>
        <w:t xml:space="preserve">Icon_link </w:t>
      </w:r>
      <w:r w:rsidRPr="00276653">
        <w:rPr>
          <w:rFonts w:ascii="Courier" w:hAnsi="Courier" w:cs="Courier" w:hint="eastAsia"/>
          <w:color w:val="000000"/>
          <w:kern w:val="0"/>
        </w:rPr>
        <w:t>保存</w:t>
      </w:r>
      <w:r w:rsidRPr="00276653">
        <w:rPr>
          <w:rFonts w:ascii="Courier" w:hAnsi="Courier" w:cs="Courier"/>
          <w:color w:val="000000"/>
          <w:kern w:val="0"/>
        </w:rPr>
        <w:t>icon</w:t>
      </w:r>
      <w:r w:rsidRPr="00276653">
        <w:rPr>
          <w:rFonts w:ascii="Courier" w:hAnsi="Courier" w:cs="Courier" w:hint="eastAsia"/>
          <w:color w:val="000000"/>
          <w:kern w:val="0"/>
        </w:rPr>
        <w:t>到</w:t>
      </w:r>
      <w:r w:rsidRPr="00276653">
        <w:rPr>
          <w:rFonts w:ascii="Courier" w:hAnsi="Courier" w:cs="Courier"/>
          <w:color w:val="000000"/>
          <w:kern w:val="0"/>
        </w:rPr>
        <w:t>local</w:t>
      </w:r>
      <w:r w:rsidRPr="00276653">
        <w:rPr>
          <w:rFonts w:ascii="Courier" w:hAnsi="Courier" w:cs="Courier" w:hint="eastAsia"/>
          <w:color w:val="000000"/>
          <w:kern w:val="0"/>
        </w:rPr>
        <w:t>服务器地址，图片得文件名需要考虑</w:t>
      </w:r>
      <w:r w:rsidRPr="00276653">
        <w:rPr>
          <w:rFonts w:ascii="Courier" w:hAnsi="Courier" w:cs="Courier"/>
          <w:color w:val="000000"/>
          <w:kern w:val="0"/>
        </w:rPr>
        <w:t>hash</w:t>
      </w:r>
      <w:r w:rsidRPr="00276653">
        <w:rPr>
          <w:rFonts w:ascii="Courier" w:hAnsi="Courier" w:cs="Courier" w:hint="eastAsia"/>
          <w:color w:val="000000"/>
          <w:kern w:val="0"/>
        </w:rPr>
        <w:t>重命名，优化算法</w:t>
      </w:r>
    </w:p>
    <w:p w:rsidR="00743BE1" w:rsidRPr="00276653" w:rsidRDefault="00743BE1" w:rsidP="0044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0"/>
        <w:jc w:val="left"/>
        <w:rPr>
          <w:rFonts w:ascii="Courier" w:hAnsi="Courier" w:cs="Courier"/>
          <w:color w:val="000000"/>
          <w:kern w:val="0"/>
        </w:rPr>
      </w:pPr>
      <w:r w:rsidRPr="00276653">
        <w:rPr>
          <w:rFonts w:ascii="Courier" w:hAnsi="Courier" w:cs="Courier" w:hint="eastAsia"/>
          <w:color w:val="000000"/>
          <w:kern w:val="0"/>
        </w:rPr>
        <w:t>第二屏：</w:t>
      </w:r>
      <w:r w:rsidRPr="00276653">
        <w:rPr>
          <w:rFonts w:ascii="Courier" w:hAnsi="Courier" w:cs="Courier"/>
          <w:color w:val="000000"/>
          <w:kern w:val="0"/>
        </w:rPr>
        <w:t>applestore info</w:t>
      </w:r>
    </w:p>
    <w:p w:rsidR="00743BE1" w:rsidRPr="00276653" w:rsidRDefault="00743BE1" w:rsidP="0044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0"/>
        <w:jc w:val="left"/>
        <w:rPr>
          <w:rFonts w:ascii="Courier" w:hAnsi="Courier" w:cs="Courier"/>
          <w:color w:val="000000"/>
          <w:kern w:val="0"/>
        </w:rPr>
      </w:pPr>
      <w:r w:rsidRPr="00276653">
        <w:rPr>
          <w:rFonts w:ascii="Courier" w:hAnsi="Courier" w:cs="Courier" w:hint="eastAsia"/>
          <w:color w:val="000000"/>
          <w:kern w:val="0"/>
        </w:rPr>
        <w:t>显示我们从</w:t>
      </w:r>
      <w:r w:rsidRPr="00276653">
        <w:rPr>
          <w:rFonts w:ascii="Courier" w:hAnsi="Courier" w:cs="Courier"/>
          <w:color w:val="000000"/>
          <w:kern w:val="0"/>
        </w:rPr>
        <w:t>APPStore</w:t>
      </w:r>
      <w:r w:rsidRPr="00276653">
        <w:rPr>
          <w:rFonts w:ascii="Courier" w:hAnsi="Courier" w:cs="Courier" w:hint="eastAsia"/>
          <w:color w:val="000000"/>
          <w:kern w:val="0"/>
        </w:rPr>
        <w:t>里面抓到得基本信息展示给客户</w:t>
      </w:r>
    </w:p>
    <w:p w:rsidR="00743BE1" w:rsidRPr="00276653" w:rsidRDefault="00743BE1" w:rsidP="0044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0"/>
        <w:jc w:val="left"/>
        <w:rPr>
          <w:rFonts w:ascii="Courier" w:hAnsi="Courier" w:cs="Courier"/>
          <w:color w:val="000000"/>
          <w:kern w:val="0"/>
        </w:rPr>
      </w:pPr>
      <w:r w:rsidRPr="00276653">
        <w:rPr>
          <w:rFonts w:ascii="Courier" w:hAnsi="Courier" w:cs="Courier" w:hint="eastAsia"/>
          <w:color w:val="000000"/>
          <w:kern w:val="0"/>
        </w:rPr>
        <w:t>例如</w:t>
      </w:r>
      <w:r w:rsidRPr="00276653">
        <w:rPr>
          <w:rFonts w:ascii="Courier" w:hAnsi="Courier" w:cs="Courier"/>
          <w:color w:val="000000"/>
          <w:kern w:val="0"/>
        </w:rPr>
        <w:t>appstore</w:t>
      </w:r>
      <w:r w:rsidRPr="00276653">
        <w:rPr>
          <w:rFonts w:ascii="Courier" w:hAnsi="Courier" w:cs="Courier" w:hint="eastAsia"/>
          <w:color w:val="000000"/>
          <w:kern w:val="0"/>
        </w:rPr>
        <w:t>所在国家</w:t>
      </w:r>
      <w:r>
        <w:rPr>
          <w:rFonts w:ascii="Courier" w:hAnsi="Courier" w:cs="Courier"/>
          <w:color w:val="000000"/>
          <w:kern w:val="0"/>
        </w:rPr>
        <w:t>,</w:t>
      </w:r>
      <w:r>
        <w:rPr>
          <w:rFonts w:ascii="Courier" w:hAnsi="Courier" w:cs="Courier" w:hint="eastAsia"/>
          <w:color w:val="000000"/>
          <w:kern w:val="0"/>
        </w:rPr>
        <w:t>支持的平台（显示图片设备图片）</w:t>
      </w:r>
    </w:p>
    <w:p w:rsidR="00743BE1" w:rsidRPr="00276653" w:rsidRDefault="00743BE1" w:rsidP="0044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0"/>
        <w:jc w:val="left"/>
        <w:rPr>
          <w:rFonts w:ascii="Courier" w:hAnsi="Courier" w:cs="Courier"/>
          <w:color w:val="000000"/>
          <w:kern w:val="0"/>
        </w:rPr>
      </w:pPr>
    </w:p>
    <w:p w:rsidR="00743BE1" w:rsidRPr="00276653" w:rsidRDefault="00743BE1" w:rsidP="0044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</w:rPr>
      </w:pPr>
    </w:p>
    <w:p w:rsidR="00743BE1" w:rsidRPr="00276653" w:rsidRDefault="00743BE1" w:rsidP="000A77DC">
      <w:pPr>
        <w:widowControl/>
        <w:jc w:val="left"/>
        <w:rPr>
          <w:rFonts w:ascii="Times" w:hAnsi="Times"/>
          <w:kern w:val="0"/>
        </w:rPr>
      </w:pPr>
      <w:r w:rsidRPr="00276653">
        <w:rPr>
          <w:rFonts w:ascii="Times" w:hAnsi="Times"/>
          <w:kern w:val="0"/>
        </w:rPr>
        <w:t xml:space="preserve">2,     </w:t>
      </w:r>
      <w:r w:rsidRPr="00276653">
        <w:rPr>
          <w:rFonts w:ascii="Times" w:eastAsia="Times New Roman" w:hAnsi="Times"/>
          <w:kern w:val="0"/>
        </w:rPr>
        <w:t xml:space="preserve">Marketing  </w:t>
      </w:r>
      <w:r w:rsidRPr="00276653">
        <w:rPr>
          <w:rFonts w:ascii="Songti SC Black" w:hAnsi="Songti SC Black" w:cs="Songti SC Black" w:hint="eastAsia"/>
          <w:kern w:val="0"/>
        </w:rPr>
        <w:t>应用市场表现</w:t>
      </w:r>
    </w:p>
    <w:p w:rsidR="00743BE1" w:rsidRPr="00276653" w:rsidRDefault="00743BE1" w:rsidP="000A77DC">
      <w:pPr>
        <w:widowControl/>
        <w:jc w:val="left"/>
        <w:rPr>
          <w:rFonts w:ascii="Songti SC Black" w:hAnsi="Songti SC Black" w:cs="Songti SC Black"/>
          <w:kern w:val="0"/>
        </w:rPr>
      </w:pPr>
      <w:r w:rsidRPr="00276653">
        <w:rPr>
          <w:rFonts w:ascii="Times" w:hAnsi="Times"/>
          <w:kern w:val="0"/>
        </w:rPr>
        <w:tab/>
      </w:r>
      <w:r w:rsidRPr="00276653">
        <w:rPr>
          <w:rFonts w:ascii="Times" w:hAnsi="Times"/>
          <w:kern w:val="0"/>
        </w:rPr>
        <w:tab/>
      </w:r>
      <w:r w:rsidRPr="00276653">
        <w:rPr>
          <w:rFonts w:ascii="Songti SC Black" w:hAnsi="Songti SC Black" w:cs="Songti SC Black" w:hint="eastAsia"/>
          <w:kern w:val="0"/>
        </w:rPr>
        <w:t>需要存储的字段信息</w:t>
      </w:r>
    </w:p>
    <w:p w:rsidR="00743BE1" w:rsidRPr="00276653" w:rsidRDefault="00743BE1" w:rsidP="00276653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="Songti SC Black" w:hAnsi="Songti SC Black" w:cs="Songti SC Black"/>
          <w:kern w:val="0"/>
        </w:rPr>
      </w:pPr>
      <w:r w:rsidRPr="00276653">
        <w:rPr>
          <w:rFonts w:ascii="Songti SC Black" w:eastAsia="Times New Roman" w:hAnsi="Songti SC Black" w:cs="Songti SC Black"/>
          <w:kern w:val="0"/>
        </w:rPr>
        <w:t>DL</w:t>
      </w:r>
      <w:r w:rsidRPr="00276653">
        <w:rPr>
          <w:rFonts w:ascii="Songti SC Black" w:hAnsi="Songti SC Black" w:cs="Songti SC Black"/>
          <w:kern w:val="0"/>
        </w:rPr>
        <w:t xml:space="preserve">_ammout </w:t>
      </w:r>
    </w:p>
    <w:p w:rsidR="00743BE1" w:rsidRPr="00276653" w:rsidRDefault="00743BE1" w:rsidP="00276653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="Songti SC Black" w:hAnsi="Songti SC Black" w:cs="Songti SC Black"/>
          <w:kern w:val="0"/>
        </w:rPr>
      </w:pPr>
      <w:r w:rsidRPr="00276653">
        <w:rPr>
          <w:rFonts w:ascii="Songti SC Black" w:hAnsi="Songti SC Black" w:cs="Songti SC Black"/>
          <w:kern w:val="0"/>
        </w:rPr>
        <w:t>Revenue</w:t>
      </w:r>
    </w:p>
    <w:p w:rsidR="00743BE1" w:rsidRPr="00276653" w:rsidRDefault="00743BE1" w:rsidP="00276653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="Songti SC Black" w:hAnsi="Songti SC Black" w:cs="Songti SC Black"/>
          <w:kern w:val="0"/>
        </w:rPr>
      </w:pPr>
      <w:r w:rsidRPr="00276653">
        <w:rPr>
          <w:rFonts w:ascii="Songti SC Black" w:hAnsi="Songti SC Black" w:cs="Songti SC Black"/>
          <w:kern w:val="0"/>
        </w:rPr>
        <w:t>Monetize</w:t>
      </w:r>
    </w:p>
    <w:p w:rsidR="00743BE1" w:rsidRPr="00196C92" w:rsidRDefault="00743BE1" w:rsidP="00196C92">
      <w:pPr>
        <w:widowControl/>
        <w:spacing w:line="480" w:lineRule="auto"/>
        <w:jc w:val="left"/>
        <w:rPr>
          <w:rFonts w:ascii="Songti SC Black" w:hAnsi="Songti SC Black" w:cs="Songti SC Black"/>
          <w:kern w:val="0"/>
        </w:rPr>
      </w:pPr>
      <w:r>
        <w:rPr>
          <w:rFonts w:ascii="Songti SC Black" w:eastAsia="Times New Roman" w:hAnsi="Songti SC Black" w:cs="Songti SC Black"/>
          <w:kern w:val="0"/>
        </w:rPr>
        <w:t>3</w:t>
      </w:r>
      <w:r>
        <w:rPr>
          <w:rFonts w:ascii="宋体" w:hAnsi="宋体" w:cs="宋体" w:hint="eastAsia"/>
          <w:kern w:val="0"/>
        </w:rPr>
        <w:t>，</w:t>
      </w:r>
      <w:r>
        <w:rPr>
          <w:rFonts w:ascii="Arial" w:hAnsi="Arial" w:cs="Arial"/>
          <w:color w:val="458030"/>
          <w:kern w:val="0"/>
        </w:rPr>
        <w:t xml:space="preserve">additional info </w:t>
      </w:r>
      <w:r>
        <w:rPr>
          <w:rFonts w:ascii="Arial" w:hAnsi="Arial" w:cs="Arial" w:hint="eastAsia"/>
          <w:color w:val="458030"/>
          <w:kern w:val="0"/>
        </w:rPr>
        <w:t>其它信息</w:t>
      </w:r>
    </w:p>
    <w:p w:rsidR="00743BE1" w:rsidRDefault="00743BE1" w:rsidP="000A77DC">
      <w:pPr>
        <w:widowControl/>
        <w:jc w:val="left"/>
        <w:rPr>
          <w:rFonts w:ascii="Songti SC Black" w:hAnsi="Songti SC Black" w:cs="Songti SC Black"/>
          <w:kern w:val="0"/>
        </w:rPr>
      </w:pPr>
      <w:r w:rsidRPr="00276653">
        <w:rPr>
          <w:rFonts w:ascii="Songti SC Black" w:hAnsi="Songti SC Black" w:cs="Songti SC Black"/>
          <w:kern w:val="0"/>
        </w:rPr>
        <w:t xml:space="preserve">        </w:t>
      </w:r>
      <w:r>
        <w:rPr>
          <w:rFonts w:ascii="Songti SC Black" w:hAnsi="Songti SC Black" w:cs="Songti SC Black" w:hint="eastAsia"/>
          <w:kern w:val="0"/>
        </w:rPr>
        <w:t>提供盈利的证据，和足够令人信服的附件</w:t>
      </w:r>
      <w:r>
        <w:rPr>
          <w:rFonts w:ascii="Songti SC Black" w:eastAsia="Times New Roman" w:hAnsi="Songti SC Black" w:cs="Songti SC Black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报表等数据</w:t>
      </w:r>
    </w:p>
    <w:p w:rsidR="00743BE1" w:rsidRDefault="00743BE1" w:rsidP="000A77DC">
      <w:pPr>
        <w:widowControl/>
        <w:jc w:val="left"/>
        <w:rPr>
          <w:rFonts w:ascii="Songti SC Black" w:hAnsi="Songti SC Black" w:cs="Songti SC Black"/>
          <w:kern w:val="0"/>
        </w:rPr>
      </w:pPr>
      <w:r>
        <w:rPr>
          <w:rFonts w:ascii="Songti SC Black" w:eastAsia="Times New Roman" w:hAnsi="Songti SC Black" w:cs="Songti SC Black"/>
          <w:kern w:val="0"/>
        </w:rPr>
        <w:t>4</w:t>
      </w:r>
      <w:r>
        <w:rPr>
          <w:rFonts w:ascii="宋体" w:hAnsi="宋体" w:cs="宋体" w:hint="eastAsia"/>
          <w:kern w:val="0"/>
        </w:rPr>
        <w:t>，</w:t>
      </w:r>
      <w:r>
        <w:rPr>
          <w:rFonts w:ascii="Songti SC Black" w:eastAsia="Times New Roman" w:hAnsi="Songti SC Black" w:cs="Songti SC Black"/>
          <w:kern w:val="0"/>
        </w:rPr>
        <w:t xml:space="preserve">sale </w:t>
      </w:r>
      <w:r>
        <w:rPr>
          <w:rFonts w:ascii="宋体" w:hAnsi="宋体" w:cs="宋体" w:hint="eastAsia"/>
          <w:kern w:val="0"/>
        </w:rPr>
        <w:t>销售信息</w:t>
      </w:r>
    </w:p>
    <w:p w:rsidR="00743BE1" w:rsidRPr="00F6742E" w:rsidRDefault="00743BE1" w:rsidP="00F6742E">
      <w:pPr>
        <w:widowControl/>
        <w:jc w:val="left"/>
        <w:rPr>
          <w:rFonts w:ascii="Songti SC Black" w:hAnsi="Songti SC Black" w:cs="Songti SC Black"/>
          <w:kern w:val="0"/>
        </w:rPr>
      </w:pPr>
      <w:r w:rsidRPr="00F6742E">
        <w:rPr>
          <w:rFonts w:ascii="Songti SC Black" w:hAnsi="Songti SC Black" w:cs="Songti SC Black"/>
          <w:kern w:val="0"/>
        </w:rPr>
        <w:t>begin_price = models.FloatField(null=True, blank=True)</w:t>
      </w:r>
    </w:p>
    <w:p w:rsidR="00743BE1" w:rsidRPr="00F6742E" w:rsidRDefault="00743BE1" w:rsidP="00F6742E">
      <w:pPr>
        <w:widowControl/>
        <w:jc w:val="left"/>
        <w:rPr>
          <w:rFonts w:ascii="Songti SC Black" w:hAnsi="Songti SC Black" w:cs="Songti SC Black"/>
          <w:kern w:val="0"/>
        </w:rPr>
      </w:pPr>
      <w:r w:rsidRPr="00F6742E">
        <w:rPr>
          <w:rFonts w:ascii="Songti SC Black" w:hAnsi="Songti SC Black" w:cs="Songti SC Black"/>
          <w:kern w:val="0"/>
        </w:rPr>
        <w:t xml:space="preserve">    one_price = models.FloatField(null=True, blank=True)</w:t>
      </w:r>
    </w:p>
    <w:p w:rsidR="00743BE1" w:rsidRPr="00F6742E" w:rsidRDefault="00743BE1" w:rsidP="00F6742E">
      <w:pPr>
        <w:widowControl/>
        <w:jc w:val="left"/>
        <w:rPr>
          <w:rFonts w:ascii="Songti SC Black" w:hAnsi="Songti SC Black" w:cs="Songti SC Black"/>
          <w:kern w:val="0"/>
        </w:rPr>
      </w:pPr>
      <w:r w:rsidRPr="00F6742E">
        <w:rPr>
          <w:rFonts w:ascii="Songti SC Black" w:hAnsi="Songti SC Black" w:cs="Songti SC Black"/>
          <w:kern w:val="0"/>
        </w:rPr>
        <w:t xml:space="preserve">    reserve_price = models.FloatField(null=True, blank=True)</w:t>
      </w:r>
    </w:p>
    <w:p w:rsidR="00743BE1" w:rsidRPr="00F6742E" w:rsidRDefault="00743BE1" w:rsidP="00F6742E">
      <w:pPr>
        <w:widowControl/>
        <w:jc w:val="left"/>
        <w:rPr>
          <w:rFonts w:ascii="Songti SC Black" w:hAnsi="Songti SC Black" w:cs="Songti SC Black"/>
          <w:kern w:val="0"/>
        </w:rPr>
      </w:pPr>
      <w:r w:rsidRPr="00F6742E">
        <w:rPr>
          <w:rFonts w:ascii="Songti SC Black" w:hAnsi="Songti SC Black" w:cs="Songti SC Black"/>
          <w:kern w:val="0"/>
        </w:rPr>
        <w:t xml:space="preserve">    currency = models.ForeignKey(Currency, default=2, null=True, blank=True)</w:t>
      </w:r>
    </w:p>
    <w:p w:rsidR="00743BE1" w:rsidRPr="00F6742E" w:rsidRDefault="00743BE1" w:rsidP="00F6742E">
      <w:pPr>
        <w:widowControl/>
        <w:jc w:val="left"/>
        <w:rPr>
          <w:rFonts w:ascii="Songti SC Black" w:hAnsi="Songti SC Black" w:cs="Songti SC Black"/>
          <w:kern w:val="0"/>
        </w:rPr>
      </w:pPr>
      <w:r w:rsidRPr="00F6742E">
        <w:rPr>
          <w:rFonts w:ascii="Songti SC Black" w:hAnsi="Songti SC Black" w:cs="Songti SC Black"/>
          <w:kern w:val="0"/>
        </w:rPr>
        <w:t xml:space="preserve">    begin_date = models.DateTimeField(null=True, blank=True)</w:t>
      </w:r>
    </w:p>
    <w:p w:rsidR="00743BE1" w:rsidRPr="00F6742E" w:rsidRDefault="00743BE1" w:rsidP="00F6742E">
      <w:pPr>
        <w:widowControl/>
        <w:jc w:val="left"/>
        <w:rPr>
          <w:rFonts w:ascii="Songti SC Black" w:hAnsi="Songti SC Black" w:cs="Songti SC Black"/>
          <w:kern w:val="0"/>
        </w:rPr>
      </w:pPr>
      <w:r w:rsidRPr="00F6742E">
        <w:rPr>
          <w:rFonts w:ascii="Songti SC Black" w:hAnsi="Songti SC Black" w:cs="Songti SC Black"/>
          <w:kern w:val="0"/>
        </w:rPr>
        <w:t xml:space="preserve">    end_date = models.DateTimeField(null=True, blank=True)</w:t>
      </w:r>
    </w:p>
    <w:p w:rsidR="00743BE1" w:rsidRDefault="00743BE1" w:rsidP="000A77DC">
      <w:pPr>
        <w:widowControl/>
        <w:jc w:val="left"/>
        <w:rPr>
          <w:rFonts w:ascii="Songti SC Black" w:hAnsi="Songti SC Black" w:cs="Songti SC Black"/>
          <w:kern w:val="0"/>
        </w:rPr>
      </w:pPr>
    </w:p>
    <w:p w:rsidR="00743BE1" w:rsidRDefault="00743BE1" w:rsidP="000A77DC">
      <w:pPr>
        <w:widowControl/>
        <w:jc w:val="left"/>
        <w:rPr>
          <w:rFonts w:ascii="Songti SC Black" w:hAnsi="Songti SC Black" w:cs="Songti SC Black"/>
          <w:kern w:val="0"/>
        </w:rPr>
      </w:pPr>
      <w:r>
        <w:rPr>
          <w:rFonts w:ascii="Songti SC Black" w:eastAsia="Times New Roman" w:hAnsi="Songti SC Black" w:cs="Songti SC Black"/>
          <w:kern w:val="0"/>
        </w:rPr>
        <w:t>5</w:t>
      </w:r>
      <w:r>
        <w:rPr>
          <w:rFonts w:ascii="Songti SC Black" w:hAnsi="Songti SC Black" w:cs="Songti SC Black" w:hint="eastAsia"/>
          <w:kern w:val="0"/>
        </w:rPr>
        <w:t>，</w:t>
      </w:r>
      <w:r>
        <w:rPr>
          <w:rFonts w:ascii="Songti SC Black" w:eastAsia="Times New Roman" w:hAnsi="Songti SC Black" w:cs="Songti SC Black"/>
          <w:kern w:val="0"/>
        </w:rPr>
        <w:t xml:space="preserve">   Delivery Method </w:t>
      </w:r>
      <w:r>
        <w:rPr>
          <w:rFonts w:ascii="Songti SC Black" w:hAnsi="Songti SC Black" w:cs="Songti SC Black" w:hint="eastAsia"/>
          <w:kern w:val="0"/>
        </w:rPr>
        <w:t>交付方式</w:t>
      </w:r>
    </w:p>
    <w:p w:rsidR="00743BE1" w:rsidRDefault="00743BE1" w:rsidP="00ED4F3F">
      <w:pPr>
        <w:widowControl/>
        <w:ind w:firstLine="440"/>
        <w:jc w:val="left"/>
        <w:rPr>
          <w:rFonts w:ascii="Songti SC Black" w:hAnsi="Songti SC Black" w:cs="Songti SC Black"/>
          <w:kern w:val="0"/>
        </w:rPr>
      </w:pPr>
      <w:r>
        <w:rPr>
          <w:rFonts w:ascii="Songti SC Black" w:eastAsia="Times New Roman" w:hAnsi="Songti SC Black" w:cs="Songti SC Black"/>
          <w:kern w:val="0"/>
        </w:rPr>
        <w:t>source</w:t>
      </w:r>
      <w:r>
        <w:rPr>
          <w:rFonts w:ascii="Songti SC Black" w:hAnsi="Songti SC Black" w:cs="Songti SC Black"/>
          <w:kern w:val="0"/>
        </w:rPr>
        <w:t xml:space="preserve"> code</w:t>
      </w:r>
    </w:p>
    <w:p w:rsidR="00743BE1" w:rsidRDefault="00743BE1" w:rsidP="00ED4F3F">
      <w:pPr>
        <w:widowControl/>
        <w:ind w:firstLine="440"/>
        <w:jc w:val="left"/>
        <w:rPr>
          <w:rFonts w:ascii="Songti SC Black" w:hAnsi="Songti SC Black" w:cs="Songti SC Black"/>
          <w:kern w:val="0"/>
        </w:rPr>
      </w:pPr>
      <w:r>
        <w:rPr>
          <w:rFonts w:ascii="Songti SC Black" w:hAnsi="Songti SC Black" w:cs="Songti SC Black"/>
          <w:kern w:val="0"/>
        </w:rPr>
        <w:t>support website</w:t>
      </w:r>
    </w:p>
    <w:p w:rsidR="00743BE1" w:rsidRDefault="00743BE1" w:rsidP="00ED4F3F">
      <w:pPr>
        <w:widowControl/>
        <w:ind w:firstLine="440"/>
        <w:jc w:val="left"/>
        <w:rPr>
          <w:rFonts w:ascii="Songti SC Black" w:hAnsi="Songti SC Black" w:cs="Songti SC Black"/>
          <w:kern w:val="0"/>
        </w:rPr>
      </w:pPr>
      <w:r w:rsidRPr="002E0102">
        <w:rPr>
          <w:rFonts w:ascii="Songti SC Black" w:hAnsi="Songti SC Black" w:cs="Songti SC Black" w:hint="eastAsia"/>
          <w:kern w:val="0"/>
          <w:highlight w:val="yellow"/>
        </w:rPr>
        <w:t>卖家与买家的结算方式：</w:t>
      </w:r>
      <w:r>
        <w:rPr>
          <w:rFonts w:ascii="Songti SC Black" w:hAnsi="Songti SC Black" w:cs="Songti SC Black" w:hint="eastAsia"/>
          <w:kern w:val="0"/>
        </w:rPr>
        <w:t>再议？</w:t>
      </w:r>
    </w:p>
    <w:p w:rsidR="00743BE1" w:rsidRDefault="00743BE1" w:rsidP="00ED4F3F">
      <w:pPr>
        <w:widowControl/>
        <w:ind w:firstLine="440"/>
        <w:jc w:val="left"/>
        <w:rPr>
          <w:rFonts w:ascii="Songti SC Black" w:hAnsi="Songti SC Black" w:cs="Songti SC Black"/>
          <w:kern w:val="0"/>
        </w:rPr>
      </w:pPr>
      <w:r>
        <w:rPr>
          <w:rFonts w:ascii="Songti SC Black" w:eastAsia="Times New Roman" w:hAnsi="Songti SC Black" w:cs="Songti SC Black"/>
          <w:kern w:val="0"/>
        </w:rPr>
        <w:t>1</w:t>
      </w:r>
      <w:r>
        <w:rPr>
          <w:rFonts w:ascii="宋体" w:hAnsi="宋体" w:cs="宋体" w:hint="eastAsia"/>
          <w:kern w:val="0"/>
        </w:rPr>
        <w:t>，支付宝</w:t>
      </w:r>
      <w:r>
        <w:rPr>
          <w:rFonts w:ascii="Songti SC Black" w:eastAsia="Times New Roman" w:hAnsi="Songti SC Black" w:cs="Songti SC Black"/>
          <w:kern w:val="0"/>
        </w:rPr>
        <w:t xml:space="preserve">  2</w:t>
      </w:r>
      <w:r>
        <w:rPr>
          <w:rFonts w:ascii="宋体" w:hAnsi="宋体" w:cs="宋体" w:hint="eastAsia"/>
          <w:kern w:val="0"/>
        </w:rPr>
        <w:t>，。。。。。。</w:t>
      </w:r>
      <w:r>
        <w:rPr>
          <w:rFonts w:ascii="Songti SC Black" w:eastAsia="Times New Roman" w:hAnsi="Songti SC Black" w:cs="Songti SC Black"/>
          <w:kern w:val="0"/>
        </w:rPr>
        <w:t xml:space="preserve">  3.</w:t>
      </w:r>
      <w:r>
        <w:rPr>
          <w:rFonts w:ascii="宋体" w:hAnsi="宋体" w:cs="宋体" w:hint="eastAsia"/>
          <w:kern w:val="0"/>
        </w:rPr>
        <w:t>。。。。。。</w:t>
      </w:r>
    </w:p>
    <w:p w:rsidR="00743BE1" w:rsidRDefault="00743BE1" w:rsidP="002E0102">
      <w:pPr>
        <w:widowControl/>
        <w:jc w:val="left"/>
        <w:rPr>
          <w:rFonts w:ascii="Songti SC Black" w:hAnsi="Songti SC Black" w:cs="Songti SC Black"/>
          <w:kern w:val="0"/>
        </w:rPr>
      </w:pPr>
    </w:p>
    <w:p w:rsidR="00743BE1" w:rsidRDefault="00743BE1" w:rsidP="002E0102">
      <w:pPr>
        <w:widowControl/>
        <w:jc w:val="left"/>
        <w:rPr>
          <w:rFonts w:ascii="Songti SC Black" w:hAnsi="Songti SC Black" w:cs="Songti SC Black"/>
          <w:kern w:val="0"/>
        </w:rPr>
      </w:pPr>
      <w:r>
        <w:rPr>
          <w:rFonts w:ascii="Times" w:eastAsia="Times New Roman" w:hAnsi="Times"/>
          <w:kern w:val="0"/>
        </w:rPr>
        <w:t>6</w:t>
      </w:r>
      <w:r>
        <w:rPr>
          <w:rFonts w:ascii="Microsoft Tai Le" w:hAnsi="Microsoft Tai Le" w:cs="Microsoft Tai Le" w:hint="eastAsia"/>
          <w:kern w:val="0"/>
        </w:rPr>
        <w:t>，</w:t>
      </w:r>
      <w:r>
        <w:rPr>
          <w:rFonts w:ascii="Times" w:eastAsia="Times New Roman" w:hAnsi="Times"/>
          <w:kern w:val="0"/>
        </w:rPr>
        <w:t xml:space="preserve"> Payment  </w:t>
      </w:r>
      <w:r>
        <w:rPr>
          <w:rFonts w:ascii="Songti SC Black" w:hAnsi="Songti SC Black" w:cs="Songti SC Black" w:hint="eastAsia"/>
          <w:kern w:val="0"/>
        </w:rPr>
        <w:t>付款</w:t>
      </w:r>
    </w:p>
    <w:p w:rsidR="00743BE1" w:rsidRDefault="00743BE1" w:rsidP="002E0102">
      <w:pPr>
        <w:widowControl/>
        <w:jc w:val="left"/>
        <w:rPr>
          <w:rFonts w:ascii="Songti SC Black" w:hAnsi="Songti SC Black" w:cs="Songti SC Black"/>
          <w:kern w:val="0"/>
        </w:rPr>
      </w:pPr>
      <w:r>
        <w:rPr>
          <w:rFonts w:ascii="Songti SC Black" w:hAnsi="Songti SC Black" w:cs="Songti SC Black"/>
          <w:kern w:val="0"/>
        </w:rPr>
        <w:tab/>
      </w:r>
      <w:r>
        <w:rPr>
          <w:rFonts w:ascii="Songti SC Black" w:hAnsi="Songti SC Black" w:cs="Songti SC Black" w:hint="eastAsia"/>
          <w:kern w:val="0"/>
        </w:rPr>
        <w:t>需要再仔细考虑付款细则</w:t>
      </w:r>
    </w:p>
    <w:p w:rsidR="00743BE1" w:rsidRDefault="00743BE1" w:rsidP="002E0102">
      <w:pPr>
        <w:widowControl/>
        <w:jc w:val="left"/>
        <w:rPr>
          <w:rFonts w:ascii="Songti SC Black" w:hAnsi="Songti SC Black" w:cs="Songti SC Black"/>
          <w:kern w:val="0"/>
        </w:rPr>
      </w:pPr>
      <w:r>
        <w:rPr>
          <w:rFonts w:ascii="Songti SC Black" w:eastAsia="Times New Roman" w:hAnsi="Songti SC Black" w:cs="Songti SC Black"/>
          <w:kern w:val="0"/>
        </w:rPr>
        <w:t>7</w:t>
      </w:r>
      <w:r>
        <w:rPr>
          <w:rFonts w:ascii="宋体" w:hAnsi="宋体" w:cs="宋体" w:hint="eastAsia"/>
          <w:kern w:val="0"/>
        </w:rPr>
        <w:t>，</w:t>
      </w:r>
      <w:r>
        <w:rPr>
          <w:rFonts w:ascii="Songti SC Black" w:eastAsia="Times New Roman" w:hAnsi="Songti SC Black" w:cs="Songti SC Black"/>
          <w:kern w:val="0"/>
        </w:rPr>
        <w:t xml:space="preserve"> Verify ownership </w:t>
      </w:r>
      <w:r>
        <w:rPr>
          <w:rFonts w:ascii="宋体" w:hAnsi="宋体" w:cs="宋体" w:hint="eastAsia"/>
          <w:kern w:val="0"/>
        </w:rPr>
        <w:t>验证所有权</w:t>
      </w:r>
    </w:p>
    <w:p w:rsidR="00743BE1" w:rsidRDefault="00743BE1" w:rsidP="002E0102">
      <w:pPr>
        <w:widowControl/>
        <w:jc w:val="left"/>
        <w:rPr>
          <w:rFonts w:ascii="Times" w:hAnsi="Times"/>
          <w:kern w:val="0"/>
        </w:rPr>
      </w:pPr>
      <w:bookmarkStart w:id="0" w:name="_GoBack"/>
      <w:bookmarkEnd w:id="0"/>
    </w:p>
    <w:p w:rsidR="00743BE1" w:rsidRDefault="00743BE1" w:rsidP="002E0102">
      <w:pPr>
        <w:widowControl/>
        <w:jc w:val="left"/>
        <w:rPr>
          <w:rFonts w:ascii="Times" w:hAnsi="Times"/>
          <w:kern w:val="0"/>
        </w:rPr>
      </w:pPr>
    </w:p>
    <w:p w:rsidR="00743BE1" w:rsidRDefault="00743BE1" w:rsidP="002E0102">
      <w:pPr>
        <w:widowControl/>
        <w:jc w:val="left"/>
        <w:rPr>
          <w:rFonts w:ascii="Times" w:hAnsi="Times"/>
          <w:kern w:val="0"/>
        </w:rPr>
      </w:pPr>
    </w:p>
    <w:p w:rsidR="00743BE1" w:rsidRDefault="00743BE1" w:rsidP="008818AC">
      <w:pPr>
        <w:widowControl/>
        <w:numPr>
          <w:ilvl w:val="0"/>
          <w:numId w:val="4"/>
        </w:numPr>
        <w:jc w:val="left"/>
        <w:rPr>
          <w:rFonts w:ascii="Times" w:hAnsi="Times"/>
          <w:kern w:val="0"/>
        </w:rPr>
      </w:pPr>
      <w:r>
        <w:rPr>
          <w:rFonts w:ascii="Times" w:hAnsi="Times"/>
          <w:kern w:val="0"/>
        </w:rPr>
        <w:t>Add “check” button after app store link.</w:t>
      </w:r>
    </w:p>
    <w:p w:rsidR="00743BE1" w:rsidRDefault="00743BE1" w:rsidP="00C678D6">
      <w:pPr>
        <w:widowControl/>
        <w:numPr>
          <w:ilvl w:val="0"/>
          <w:numId w:val="4"/>
        </w:numPr>
        <w:jc w:val="left"/>
        <w:rPr>
          <w:rFonts w:ascii="Times" w:hAnsi="Times"/>
          <w:kern w:val="0"/>
        </w:rPr>
      </w:pPr>
      <w:r>
        <w:rPr>
          <w:rFonts w:ascii="Times" w:hAnsi="Times"/>
          <w:kern w:val="0"/>
        </w:rPr>
        <w:t>The max count of the uploading attachment is 3.</w:t>
      </w:r>
    </w:p>
    <w:p w:rsidR="00743BE1" w:rsidRPr="00276653" w:rsidRDefault="00743BE1" w:rsidP="00C678D6">
      <w:pPr>
        <w:widowControl/>
        <w:numPr>
          <w:ilvl w:val="0"/>
          <w:numId w:val="4"/>
        </w:numPr>
        <w:jc w:val="left"/>
        <w:rPr>
          <w:rFonts w:ascii="Times" w:hAnsi="Times"/>
          <w:kern w:val="0"/>
        </w:rPr>
      </w:pPr>
      <w:r>
        <w:rPr>
          <w:rFonts w:ascii="Times" w:hAnsi="Times"/>
          <w:kern w:val="0"/>
        </w:rPr>
        <w:t>R</w:t>
      </w:r>
      <w:r w:rsidRPr="00C678D6">
        <w:rPr>
          <w:rFonts w:ascii="Times" w:hAnsi="Times"/>
          <w:kern w:val="0"/>
        </w:rPr>
        <w:t>eturn the result of apple store api.</w:t>
      </w:r>
    </w:p>
    <w:sectPr w:rsidR="00743BE1" w:rsidRPr="00276653" w:rsidSect="00660CB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ngti SC Black">
    <w:altName w:val="Impac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F5615"/>
    <w:multiLevelType w:val="hybridMultilevel"/>
    <w:tmpl w:val="52FCF674"/>
    <w:lvl w:ilvl="0" w:tplc="04090001">
      <w:start w:val="1"/>
      <w:numFmt w:val="bullet"/>
      <w:lvlText w:val=""/>
      <w:lvlJc w:val="left"/>
      <w:pPr>
        <w:ind w:left="11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80"/>
      </w:pPr>
      <w:rPr>
        <w:rFonts w:ascii="Wingdings" w:hAnsi="Wingdings" w:hint="default"/>
      </w:rPr>
    </w:lvl>
  </w:abstractNum>
  <w:abstractNum w:abstractNumId="1">
    <w:nsid w:val="2FB850D9"/>
    <w:multiLevelType w:val="hybridMultilevel"/>
    <w:tmpl w:val="B4C206F6"/>
    <w:lvl w:ilvl="0" w:tplc="FE50E570">
      <w:start w:val="1"/>
      <w:numFmt w:val="decimal"/>
      <w:lvlText w:val="%1，"/>
      <w:lvlJc w:val="left"/>
      <w:pPr>
        <w:ind w:left="720" w:hanging="7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4A0D0E59"/>
    <w:multiLevelType w:val="hybridMultilevel"/>
    <w:tmpl w:val="2CA4E83A"/>
    <w:lvl w:ilvl="0" w:tplc="F314FB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786045B1"/>
    <w:multiLevelType w:val="hybridMultilevel"/>
    <w:tmpl w:val="9C3E977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77DC"/>
    <w:rsid w:val="00021864"/>
    <w:rsid w:val="000A77DC"/>
    <w:rsid w:val="00196C92"/>
    <w:rsid w:val="001F4C2F"/>
    <w:rsid w:val="00242B87"/>
    <w:rsid w:val="00276653"/>
    <w:rsid w:val="002E0102"/>
    <w:rsid w:val="003F51C6"/>
    <w:rsid w:val="004273BB"/>
    <w:rsid w:val="0043773F"/>
    <w:rsid w:val="00444BBE"/>
    <w:rsid w:val="004A75BA"/>
    <w:rsid w:val="005048E6"/>
    <w:rsid w:val="00510EAE"/>
    <w:rsid w:val="00563755"/>
    <w:rsid w:val="00574A21"/>
    <w:rsid w:val="005D4A5D"/>
    <w:rsid w:val="005E393E"/>
    <w:rsid w:val="00640FF8"/>
    <w:rsid w:val="00660CBF"/>
    <w:rsid w:val="00667961"/>
    <w:rsid w:val="006B01DA"/>
    <w:rsid w:val="00743BE1"/>
    <w:rsid w:val="0076381E"/>
    <w:rsid w:val="007B7C68"/>
    <w:rsid w:val="007E4350"/>
    <w:rsid w:val="00830066"/>
    <w:rsid w:val="008818AC"/>
    <w:rsid w:val="008B3B82"/>
    <w:rsid w:val="00954066"/>
    <w:rsid w:val="00B32C56"/>
    <w:rsid w:val="00B513B8"/>
    <w:rsid w:val="00C643B7"/>
    <w:rsid w:val="00C678D6"/>
    <w:rsid w:val="00D216DE"/>
    <w:rsid w:val="00ED4F3F"/>
    <w:rsid w:val="00F0139C"/>
    <w:rsid w:val="00F01889"/>
    <w:rsid w:val="00F6742E"/>
    <w:rsid w:val="00FD3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864"/>
    <w:pPr>
      <w:widowControl w:val="0"/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A77DC"/>
    <w:pPr>
      <w:ind w:firstLineChars="200" w:firstLine="420"/>
    </w:pPr>
  </w:style>
  <w:style w:type="character" w:styleId="Hyperlink">
    <w:name w:val="Hyperlink"/>
    <w:basedOn w:val="DefaultParagraphFont"/>
    <w:uiPriority w:val="99"/>
    <w:rsid w:val="000A77DC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rsid w:val="000A77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0A77DC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597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unes.apple.com/lookup?id=6393843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63</TotalTime>
  <Pages>2</Pages>
  <Words>180</Words>
  <Characters>1026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Rulong</dc:creator>
  <cp:keywords/>
  <dc:description/>
  <cp:lastModifiedBy>Microsoft</cp:lastModifiedBy>
  <cp:revision>34</cp:revision>
  <dcterms:created xsi:type="dcterms:W3CDTF">2013-08-11T12:14:00Z</dcterms:created>
  <dcterms:modified xsi:type="dcterms:W3CDTF">2013-08-19T15:40:00Z</dcterms:modified>
</cp:coreProperties>
</file>